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"/>
        <w:tblpPr w:leftFromText="180" w:rightFromText="180" w:vertAnchor="page" w:horzAnchor="margin" w:tblpXSpec="center" w:tblpY="421"/>
        <w:tblW w:w="5695" w:type="pct"/>
        <w:tblLayout w:type="fixed"/>
        <w:tblLook w:val="0600" w:firstRow="0" w:lastRow="0" w:firstColumn="0" w:lastColumn="0" w:noHBand="1" w:noVBand="1"/>
      </w:tblPr>
      <w:tblGrid>
        <w:gridCol w:w="4114"/>
        <w:gridCol w:w="7374"/>
      </w:tblGrid>
      <w:tr w:rsidR="007E74D5" w14:paraId="69059769" w14:textId="77777777" w:rsidTr="001C23B7">
        <w:trPr>
          <w:trHeight w:val="907"/>
        </w:trPr>
        <w:tc>
          <w:tcPr>
            <w:tcW w:w="11488" w:type="dxa"/>
            <w:gridSpan w:val="2"/>
          </w:tcPr>
          <w:p w14:paraId="16B2EB9D" w14:textId="72858E26" w:rsidR="007E74D5" w:rsidRPr="007E74D5" w:rsidRDefault="001F7D94" w:rsidP="001C23B7">
            <w:pPr>
              <w:pStyle w:val="Title"/>
              <w:jc w:val="center"/>
              <w:rPr>
                <w:b/>
                <w:bCs/>
                <w:sz w:val="48"/>
                <w:szCs w:val="48"/>
              </w:rPr>
            </w:pPr>
            <w:r w:rsidRPr="005B086A">
              <w:rPr>
                <w:b/>
                <w:bCs/>
                <w:sz w:val="56"/>
              </w:rPr>
              <w:t>MARDAV P. DORLE</w:t>
            </w:r>
            <w:r w:rsidRPr="005B086A">
              <w:rPr>
                <w:b/>
                <w:bCs/>
                <w:sz w:val="52"/>
                <w:szCs w:val="52"/>
              </w:rPr>
              <w:t xml:space="preserve"> </w:t>
            </w:r>
            <w:r w:rsidRPr="006E705F">
              <w:rPr>
                <w:b/>
                <w:bCs/>
                <w:color w:val="000000" w:themeColor="text1"/>
                <w:sz w:val="30"/>
                <w:szCs w:val="30"/>
              </w:rPr>
              <w:t>fULL-</w:t>
            </w:r>
            <w:r w:rsidRPr="001F7D94">
              <w:rPr>
                <w:b/>
                <w:bCs/>
                <w:color w:val="000000" w:themeColor="text1"/>
                <w:sz w:val="30"/>
                <w:szCs w:val="30"/>
              </w:rPr>
              <w:t>STACK WEB DEVELOPER</w:t>
            </w:r>
          </w:p>
        </w:tc>
      </w:tr>
      <w:tr w:rsidR="007E74D5" w14:paraId="3B89E312" w14:textId="77777777" w:rsidTr="001C23B7">
        <w:trPr>
          <w:trHeight w:val="13890"/>
        </w:trPr>
        <w:tc>
          <w:tcPr>
            <w:tcW w:w="4114" w:type="dxa"/>
          </w:tcPr>
          <w:p w14:paraId="339254FC" w14:textId="6FB9B5A9" w:rsidR="001F7D94" w:rsidRDefault="001F7D94" w:rsidP="00197FB5">
            <w:pPr>
              <w:pStyle w:val="Heading2"/>
              <w:tabs>
                <w:tab w:val="left" w:pos="540"/>
                <w:tab w:val="center" w:pos="1780"/>
              </w:tabs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14FC892E" wp14:editId="6220505F">
                  <wp:extent cx="1333500" cy="1717729"/>
                  <wp:effectExtent l="19050" t="19050" r="19050" b="15875"/>
                  <wp:docPr id="1388283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11" cy="17307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963B9" w14:textId="77777777" w:rsidR="001F7D94" w:rsidRDefault="001F7D94" w:rsidP="001C23B7">
            <w:pPr>
              <w:pStyle w:val="Heading2"/>
            </w:pPr>
          </w:p>
          <w:p w14:paraId="13055571" w14:textId="21F0C38B" w:rsidR="006B5C5F" w:rsidRPr="00796286" w:rsidRDefault="00000000" w:rsidP="001C23B7">
            <w:pPr>
              <w:pStyle w:val="Heading2"/>
            </w:pPr>
            <w:sdt>
              <w:sdtPr>
                <w:id w:val="-1614821741"/>
                <w:placeholder>
                  <w:docPart w:val="7958745770AF489D83FD1B590C46E226"/>
                </w:placeholder>
                <w:temporary/>
                <w:showingPlcHdr/>
                <w15:appearance w15:val="hidden"/>
              </w:sdtPr>
              <w:sdtContent>
                <w:r w:rsidR="007E74D5" w:rsidRPr="00796286">
                  <w:rPr>
                    <w:rStyle w:val="PlaceholderText"/>
                    <w:color w:val="864A04" w:themeColor="accent1" w:themeShade="80"/>
                  </w:rPr>
                  <w:t>CONTACT</w:t>
                </w:r>
              </w:sdtContent>
            </w:sdt>
            <w:r w:rsidR="007E74D5" w:rsidRPr="00796286">
              <w:t xml:space="preserve"> </w:t>
            </w:r>
          </w:p>
          <w:p w14:paraId="651FD586" w14:textId="5EE0252F" w:rsidR="006B5C5F" w:rsidRPr="002B0B5C" w:rsidRDefault="006B5C5F" w:rsidP="001C23B7">
            <w:pPr>
              <w:pStyle w:val="ContactInfo"/>
              <w:rPr>
                <w:b/>
                <w:bCs/>
              </w:rPr>
            </w:pPr>
            <w:r w:rsidRPr="002B0B5C">
              <w:rPr>
                <w:b/>
                <w:bCs/>
              </w:rPr>
              <w:t>Email:</w:t>
            </w:r>
          </w:p>
          <w:p w14:paraId="06A540BC" w14:textId="78E112C2" w:rsidR="006B5C5F" w:rsidRDefault="00000000" w:rsidP="001C23B7">
            <w:pPr>
              <w:pStyle w:val="ContactInfo"/>
            </w:pPr>
            <w:hyperlink r:id="rId13" w:history="1">
              <w:r w:rsidR="006B5C5F" w:rsidRPr="00BF0F80">
                <w:rPr>
                  <w:rStyle w:val="Hyperlink"/>
                </w:rPr>
                <w:t>mardav.dorle22@vit.edu</w:t>
              </w:r>
            </w:hyperlink>
          </w:p>
          <w:p w14:paraId="2B0DD042" w14:textId="3F198883" w:rsidR="002B0B5C" w:rsidRPr="002B0B5C" w:rsidRDefault="002B0B5C" w:rsidP="001C23B7">
            <w:pPr>
              <w:pStyle w:val="ContactInfo"/>
              <w:rPr>
                <w:b/>
                <w:bCs/>
              </w:rPr>
            </w:pPr>
            <w:r w:rsidRPr="002B0B5C">
              <w:rPr>
                <w:b/>
                <w:bCs/>
              </w:rPr>
              <w:t>LinkedIn:</w:t>
            </w:r>
          </w:p>
          <w:p w14:paraId="232BA7EB" w14:textId="5196D185" w:rsidR="002B0B5C" w:rsidRDefault="002B0B5C" w:rsidP="001C23B7">
            <w:pPr>
              <w:pStyle w:val="ContactInfo"/>
            </w:pPr>
            <w:r>
              <w:t>www.linkedin.com/in/mardav-dorle-79969725b</w:t>
            </w:r>
          </w:p>
          <w:p w14:paraId="36E7A803" w14:textId="0B5D7C3D" w:rsidR="002B0B5C" w:rsidRPr="002B0B5C" w:rsidRDefault="002B0B5C" w:rsidP="001C23B7">
            <w:pPr>
              <w:pStyle w:val="ContactInfo"/>
              <w:rPr>
                <w:b/>
                <w:bCs/>
              </w:rPr>
            </w:pPr>
            <w:r w:rsidRPr="002B0B5C">
              <w:rPr>
                <w:b/>
                <w:bCs/>
              </w:rPr>
              <w:t>GitHub:</w:t>
            </w:r>
          </w:p>
          <w:p w14:paraId="2712DD51" w14:textId="1D2E5083" w:rsidR="002B0B5C" w:rsidRDefault="002B0B5C" w:rsidP="001C23B7">
            <w:pPr>
              <w:pStyle w:val="ContactInfo"/>
            </w:pPr>
            <w:r w:rsidRPr="002B0B5C">
              <w:t>https://github.com/Mardav</w:t>
            </w:r>
            <w:r>
              <w:t>14</w:t>
            </w:r>
          </w:p>
          <w:p w14:paraId="01CAC53D" w14:textId="23A88F67" w:rsidR="002B0B5C" w:rsidRPr="002B0B5C" w:rsidRDefault="002B0B5C" w:rsidP="001C23B7">
            <w:pPr>
              <w:pStyle w:val="ContactInfo"/>
              <w:rPr>
                <w:b/>
                <w:bCs/>
              </w:rPr>
            </w:pPr>
            <w:r w:rsidRPr="002B0B5C">
              <w:rPr>
                <w:b/>
                <w:bCs/>
              </w:rPr>
              <w:t>Phone:</w:t>
            </w:r>
          </w:p>
          <w:p w14:paraId="19205B59" w14:textId="77777777" w:rsidR="001C23B7" w:rsidRDefault="002B0B5C" w:rsidP="001C23B7">
            <w:pPr>
              <w:pStyle w:val="ContactInfo"/>
            </w:pPr>
            <w:r>
              <w:t>9021555790</w:t>
            </w:r>
          </w:p>
          <w:p w14:paraId="14BF7E68" w14:textId="77777777" w:rsidR="00197FB5" w:rsidRDefault="00197FB5" w:rsidP="001C23B7">
            <w:pPr>
              <w:pStyle w:val="ContactInfo"/>
            </w:pPr>
          </w:p>
          <w:p w14:paraId="44FCA831" w14:textId="0DCDE931" w:rsidR="001C23B7" w:rsidRPr="001C23B7" w:rsidRDefault="001C23B7" w:rsidP="001C23B7">
            <w:pPr>
              <w:pStyle w:val="Heading3"/>
              <w:rPr>
                <w:sz w:val="28"/>
                <w:szCs w:val="28"/>
              </w:rPr>
            </w:pPr>
            <w:r w:rsidRPr="001C23B7">
              <w:rPr>
                <w:sz w:val="28"/>
                <w:szCs w:val="28"/>
              </w:rPr>
              <w:t xml:space="preserve">Skills </w:t>
            </w:r>
          </w:p>
          <w:p w14:paraId="3348B9C3" w14:textId="71167DE1" w:rsidR="002B0B5C" w:rsidRPr="002B0B5C" w:rsidRDefault="00C60A43" w:rsidP="001C23B7">
            <w:pPr>
              <w:spacing w:before="60" w:after="40"/>
              <w:contextualSpacing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Technologies</w:t>
            </w:r>
            <w:r w:rsidR="002B0B5C" w:rsidRPr="002B0B5C">
              <w:rPr>
                <w:b/>
                <w:bCs/>
              </w:rPr>
              <w:t>:</w:t>
            </w:r>
          </w:p>
          <w:p w14:paraId="47D004D2" w14:textId="2FC980CB" w:rsidR="00C60A43" w:rsidRDefault="00C60A43" w:rsidP="001C23B7">
            <w:pPr>
              <w:pStyle w:val="ListParagraph"/>
              <w:numPr>
                <w:ilvl w:val="0"/>
                <w:numId w:val="2"/>
              </w:numPr>
              <w:spacing w:before="60" w:after="40"/>
              <w:jc w:val="left"/>
            </w:pPr>
            <w:r>
              <w:t>Web Development</w:t>
            </w:r>
          </w:p>
          <w:p w14:paraId="605EB6E6" w14:textId="4AE37107" w:rsidR="00C60A43" w:rsidRDefault="00C60A43" w:rsidP="001C23B7">
            <w:pPr>
              <w:pStyle w:val="ListParagraph"/>
              <w:numPr>
                <w:ilvl w:val="0"/>
                <w:numId w:val="2"/>
              </w:numPr>
              <w:spacing w:before="60" w:after="40" w:line="259" w:lineRule="auto"/>
              <w:jc w:val="left"/>
            </w:pPr>
            <w:r>
              <w:t>Git/</w:t>
            </w:r>
            <w:r w:rsidR="001C23B7">
              <w:t>GitHub</w:t>
            </w:r>
          </w:p>
          <w:p w14:paraId="60904623" w14:textId="1D5513A2" w:rsidR="00C60A43" w:rsidRDefault="00C60A43" w:rsidP="001C23B7">
            <w:pPr>
              <w:pStyle w:val="ListParagraph"/>
              <w:numPr>
                <w:ilvl w:val="0"/>
                <w:numId w:val="2"/>
              </w:numPr>
              <w:spacing w:before="60" w:after="40"/>
              <w:jc w:val="left"/>
            </w:pPr>
            <w:r>
              <w:t>Artificial Intelligence (AI)/Deep Learning/ Neural Networks</w:t>
            </w:r>
          </w:p>
          <w:p w14:paraId="321469FD" w14:textId="7F85FB1B" w:rsidR="00C60A43" w:rsidRDefault="00C60A43" w:rsidP="001C23B7">
            <w:pPr>
              <w:pStyle w:val="ListParagraph"/>
              <w:numPr>
                <w:ilvl w:val="0"/>
                <w:numId w:val="2"/>
              </w:numPr>
              <w:spacing w:before="60" w:after="40"/>
              <w:jc w:val="left"/>
            </w:pPr>
            <w:r>
              <w:t>Data Science</w:t>
            </w:r>
          </w:p>
          <w:p w14:paraId="4CE67265" w14:textId="77777777" w:rsidR="00C60A43" w:rsidRPr="002B0B5C" w:rsidRDefault="00C60A43" w:rsidP="001C23B7">
            <w:pPr>
              <w:spacing w:before="60" w:after="40"/>
              <w:contextualSpacing/>
              <w:jc w:val="left"/>
              <w:rPr>
                <w:b/>
                <w:bCs/>
              </w:rPr>
            </w:pPr>
            <w:r w:rsidRPr="002B0B5C">
              <w:rPr>
                <w:b/>
                <w:bCs/>
              </w:rPr>
              <w:t>Languages:</w:t>
            </w:r>
          </w:p>
          <w:p w14:paraId="080B2EE2" w14:textId="3F45AE76" w:rsidR="002B0B5C" w:rsidRDefault="002B0B5C" w:rsidP="001C23B7">
            <w:pPr>
              <w:pStyle w:val="ListParagraph"/>
              <w:numPr>
                <w:ilvl w:val="0"/>
                <w:numId w:val="5"/>
              </w:numPr>
              <w:spacing w:before="60" w:after="40"/>
              <w:jc w:val="left"/>
            </w:pPr>
            <w:r>
              <w:t>Python</w:t>
            </w:r>
          </w:p>
          <w:p w14:paraId="30123AB1" w14:textId="3AC88F8C" w:rsidR="002B0B5C" w:rsidRDefault="002B0B5C" w:rsidP="001C23B7">
            <w:pPr>
              <w:pStyle w:val="ListParagraph"/>
              <w:numPr>
                <w:ilvl w:val="0"/>
                <w:numId w:val="5"/>
              </w:numPr>
              <w:spacing w:before="60"/>
              <w:jc w:val="left"/>
            </w:pPr>
            <w:r>
              <w:t>JavaScript</w:t>
            </w:r>
          </w:p>
          <w:p w14:paraId="466260AE" w14:textId="4DA49080" w:rsidR="002B0B5C" w:rsidRDefault="002B0B5C" w:rsidP="001C23B7">
            <w:pPr>
              <w:pStyle w:val="ListParagraph"/>
              <w:numPr>
                <w:ilvl w:val="0"/>
                <w:numId w:val="5"/>
              </w:numPr>
              <w:spacing w:before="60" w:after="40"/>
              <w:jc w:val="left"/>
            </w:pPr>
            <w:r>
              <w:t>Java</w:t>
            </w:r>
          </w:p>
          <w:p w14:paraId="4723DEE2" w14:textId="0C7C9B88" w:rsidR="002B0B5C" w:rsidRDefault="002B0B5C" w:rsidP="001C23B7">
            <w:pPr>
              <w:pStyle w:val="ListParagraph"/>
              <w:numPr>
                <w:ilvl w:val="0"/>
                <w:numId w:val="5"/>
              </w:numPr>
              <w:spacing w:before="60" w:after="40"/>
              <w:jc w:val="left"/>
            </w:pPr>
            <w:r>
              <w:t>C++</w:t>
            </w:r>
          </w:p>
          <w:p w14:paraId="3CCA1290" w14:textId="36115293" w:rsidR="002B0B5C" w:rsidRDefault="002B0B5C" w:rsidP="001C23B7">
            <w:pPr>
              <w:pStyle w:val="ListParagraph"/>
              <w:numPr>
                <w:ilvl w:val="0"/>
                <w:numId w:val="5"/>
              </w:numPr>
              <w:spacing w:before="60" w:after="40"/>
              <w:jc w:val="left"/>
            </w:pPr>
            <w:r>
              <w:t>C</w:t>
            </w:r>
          </w:p>
          <w:p w14:paraId="462A5E9D" w14:textId="53F28F2D" w:rsidR="002B0B5C" w:rsidRDefault="002B0B5C" w:rsidP="001C23B7">
            <w:pPr>
              <w:pStyle w:val="ListParagraph"/>
              <w:numPr>
                <w:ilvl w:val="0"/>
                <w:numId w:val="5"/>
              </w:numPr>
              <w:spacing w:before="60" w:after="40"/>
              <w:jc w:val="left"/>
            </w:pPr>
            <w:r>
              <w:t>SQL</w:t>
            </w:r>
          </w:p>
          <w:p w14:paraId="627C970F" w14:textId="77777777" w:rsidR="002B0B5C" w:rsidRPr="002B0B5C" w:rsidRDefault="002B0B5C" w:rsidP="001C23B7">
            <w:pPr>
              <w:spacing w:before="60" w:after="40"/>
              <w:contextualSpacing/>
              <w:jc w:val="left"/>
              <w:rPr>
                <w:b/>
                <w:bCs/>
              </w:rPr>
            </w:pPr>
            <w:r w:rsidRPr="002B0B5C">
              <w:rPr>
                <w:b/>
                <w:bCs/>
              </w:rPr>
              <w:t>Frameworks:</w:t>
            </w:r>
          </w:p>
          <w:p w14:paraId="60BBF51C" w14:textId="5282A359" w:rsidR="002B0B5C" w:rsidRDefault="002B0B5C" w:rsidP="001C23B7">
            <w:pPr>
              <w:pStyle w:val="ListParagraph"/>
              <w:numPr>
                <w:ilvl w:val="0"/>
                <w:numId w:val="3"/>
              </w:numPr>
              <w:spacing w:before="60" w:after="40"/>
              <w:jc w:val="left"/>
            </w:pPr>
            <w:r>
              <w:t>React JS</w:t>
            </w:r>
          </w:p>
          <w:p w14:paraId="25B72B22" w14:textId="4F6B5CC6" w:rsidR="002B0B5C" w:rsidRDefault="002B0B5C" w:rsidP="001C23B7">
            <w:pPr>
              <w:pStyle w:val="ListParagraph"/>
              <w:numPr>
                <w:ilvl w:val="0"/>
                <w:numId w:val="3"/>
              </w:numPr>
              <w:spacing w:before="60" w:after="40"/>
              <w:jc w:val="left"/>
            </w:pPr>
            <w:r>
              <w:t>Django</w:t>
            </w:r>
          </w:p>
          <w:p w14:paraId="7EFE89C5" w14:textId="77777777" w:rsidR="002B0B5C" w:rsidRPr="002B0B5C" w:rsidRDefault="002B0B5C" w:rsidP="001C23B7">
            <w:pPr>
              <w:spacing w:before="60" w:after="40"/>
              <w:contextualSpacing/>
              <w:jc w:val="left"/>
              <w:rPr>
                <w:b/>
                <w:bCs/>
              </w:rPr>
            </w:pPr>
            <w:r w:rsidRPr="002B0B5C">
              <w:rPr>
                <w:b/>
                <w:bCs/>
              </w:rPr>
              <w:t>Databases:</w:t>
            </w:r>
          </w:p>
          <w:p w14:paraId="13697A7B" w14:textId="77777777" w:rsidR="007E74D5" w:rsidRPr="00DF46C9" w:rsidRDefault="002B0B5C" w:rsidP="001C23B7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  <w:bCs/>
                <w:sz w:val="6"/>
                <w:szCs w:val="6"/>
              </w:rPr>
            </w:pPr>
            <w:r>
              <w:t>MySQL</w:t>
            </w:r>
          </w:p>
          <w:p w14:paraId="7E40D229" w14:textId="354F3DE4" w:rsidR="00DF46C9" w:rsidRPr="00DF46C9" w:rsidRDefault="00DF46C9" w:rsidP="001C23B7">
            <w:pPr>
              <w:jc w:val="lef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374" w:type="dxa"/>
          </w:tcPr>
          <w:p w14:paraId="17CB6463" w14:textId="38A653E8" w:rsidR="007E74D5" w:rsidRPr="001C23B7" w:rsidRDefault="006B5C5F" w:rsidP="001C23B7">
            <w:pPr>
              <w:pStyle w:val="Heading3"/>
              <w:rPr>
                <w:sz w:val="34"/>
                <w:szCs w:val="34"/>
              </w:rPr>
            </w:pPr>
            <w:r w:rsidRPr="001C23B7">
              <w:rPr>
                <w:sz w:val="34"/>
                <w:szCs w:val="34"/>
              </w:rPr>
              <w:t>PROJECTS</w:t>
            </w:r>
          </w:p>
          <w:p w14:paraId="70D6D63F" w14:textId="28E337B4" w:rsidR="007E74D5" w:rsidRPr="001C23B7" w:rsidRDefault="002E620D" w:rsidP="001C23B7">
            <w:pPr>
              <w:pStyle w:val="Heading4"/>
              <w:rPr>
                <w:sz w:val="26"/>
                <w:szCs w:val="26"/>
              </w:rPr>
            </w:pPr>
            <w:r w:rsidRPr="001C23B7">
              <w:rPr>
                <w:sz w:val="26"/>
                <w:szCs w:val="26"/>
              </w:rPr>
              <w:t>APTIqUIZ: GAMIFIED APTITUDE TEST CONDUCTING APP</w:t>
            </w:r>
          </w:p>
          <w:p w14:paraId="7883631C" w14:textId="64D1F3EE" w:rsidR="006B5C5F" w:rsidRPr="006B5C5F" w:rsidRDefault="00474CF2" w:rsidP="001C23B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</w:t>
            </w:r>
            <w:r w:rsidR="002E620D">
              <w:rPr>
                <w:lang w:val="en-CA"/>
              </w:rPr>
              <w:t xml:space="preserve"> fun and in</w:t>
            </w:r>
            <w:r>
              <w:rPr>
                <w:lang w:val="en-CA"/>
              </w:rPr>
              <w:t>novative</w:t>
            </w:r>
            <w:r w:rsidR="002E620D">
              <w:rPr>
                <w:lang w:val="en-CA"/>
              </w:rPr>
              <w:t xml:space="preserve"> way to prepare for aptitude rounds in interviews or in exams.</w:t>
            </w:r>
          </w:p>
          <w:p w14:paraId="637E15F7" w14:textId="0F4F6290" w:rsidR="006B5C5F" w:rsidRDefault="00474CF2" w:rsidP="001C23B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Different tests are curated based on the different exams or interviews that the player can choose from.</w:t>
            </w:r>
          </w:p>
          <w:p w14:paraId="13407D79" w14:textId="462F1786" w:rsidR="009759F2" w:rsidRPr="006B5C5F" w:rsidRDefault="00474CF2" w:rsidP="001C23B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Each player</w:t>
            </w:r>
            <w:r w:rsidR="009759F2">
              <w:rPr>
                <w:lang w:val="en-CA"/>
              </w:rPr>
              <w:t xml:space="preserve"> is assigned points and rank against all other </w:t>
            </w:r>
            <w:r>
              <w:rPr>
                <w:lang w:val="en-CA"/>
              </w:rPr>
              <w:t>players</w:t>
            </w:r>
            <w:r w:rsidR="009759F2">
              <w:rPr>
                <w:lang w:val="en-CA"/>
              </w:rPr>
              <w:t xml:space="preserve"> based on their performance in the </w:t>
            </w:r>
            <w:r w:rsidR="00735527">
              <w:rPr>
                <w:lang w:val="en-CA"/>
              </w:rPr>
              <w:t xml:space="preserve">timed </w:t>
            </w:r>
            <w:r w:rsidR="009759F2">
              <w:rPr>
                <w:lang w:val="en-CA"/>
              </w:rPr>
              <w:t>tests.</w:t>
            </w:r>
          </w:p>
          <w:p w14:paraId="42F8CCE3" w14:textId="654BD82A" w:rsidR="009A3A00" w:rsidRPr="009759F2" w:rsidRDefault="009759F2" w:rsidP="001C23B7">
            <w:pPr>
              <w:pStyle w:val="ListParagraph"/>
              <w:numPr>
                <w:ilvl w:val="0"/>
                <w:numId w:val="1"/>
              </w:numPr>
              <w:spacing w:after="280" w:line="259" w:lineRule="auto"/>
              <w:rPr>
                <w:lang w:val="en-CA"/>
              </w:rPr>
            </w:pPr>
            <w:r>
              <w:rPr>
                <w:b/>
                <w:bCs/>
                <w:lang w:val="en-CA"/>
              </w:rPr>
              <w:t xml:space="preserve">Tech </w:t>
            </w:r>
            <w:r w:rsidRPr="009759F2">
              <w:rPr>
                <w:b/>
                <w:bCs/>
                <w:lang w:val="en-CA"/>
              </w:rPr>
              <w:t>Stack</w:t>
            </w:r>
            <w:r>
              <w:rPr>
                <w:lang w:val="en-CA"/>
              </w:rPr>
              <w:t xml:space="preserve">: </w:t>
            </w:r>
            <w:r w:rsidR="006B5C5F" w:rsidRPr="006B5C5F">
              <w:rPr>
                <w:lang w:val="en-CA"/>
              </w:rPr>
              <w:t>Frontend: React JS</w:t>
            </w:r>
            <w:r>
              <w:rPr>
                <w:lang w:val="en-CA"/>
              </w:rPr>
              <w:t xml:space="preserve">, React Router DOM, </w:t>
            </w:r>
            <w:r w:rsidRPr="006B5C5F">
              <w:rPr>
                <w:lang w:val="en-CA"/>
              </w:rPr>
              <w:t>Backend: Django</w:t>
            </w:r>
            <w:r>
              <w:rPr>
                <w:lang w:val="en-CA"/>
              </w:rPr>
              <w:t xml:space="preserve">, </w:t>
            </w:r>
            <w:r w:rsidRPr="006B5C5F">
              <w:rPr>
                <w:lang w:val="en-CA"/>
              </w:rPr>
              <w:t>Rest APIs</w:t>
            </w:r>
          </w:p>
          <w:p w14:paraId="3A9D8DD4" w14:textId="77777777" w:rsidR="002E620D" w:rsidRPr="001C23B7" w:rsidRDefault="002E620D" w:rsidP="001C23B7">
            <w:pPr>
              <w:pStyle w:val="Heading4"/>
              <w:rPr>
                <w:sz w:val="26"/>
                <w:szCs w:val="26"/>
              </w:rPr>
            </w:pPr>
            <w:r w:rsidRPr="001C23B7">
              <w:rPr>
                <w:sz w:val="26"/>
                <w:szCs w:val="26"/>
              </w:rPr>
              <w:t>File Upload and Download Server</w:t>
            </w:r>
            <w:r w:rsidRPr="001C23B7">
              <w:rPr>
                <w:sz w:val="26"/>
                <w:szCs w:val="26"/>
                <w:lang w:val="en-CA"/>
              </w:rPr>
              <w:t xml:space="preserve"> </w:t>
            </w:r>
          </w:p>
          <w:p w14:paraId="4956CDBD" w14:textId="5F60B2BB" w:rsidR="002E620D" w:rsidRPr="006B5C5F" w:rsidRDefault="002E620D" w:rsidP="001C23B7">
            <w:pPr>
              <w:pStyle w:val="ListParagraph"/>
              <w:numPr>
                <w:ilvl w:val="0"/>
                <w:numId w:val="1"/>
              </w:numPr>
              <w:spacing w:after="280" w:line="259" w:lineRule="auto"/>
              <w:rPr>
                <w:lang w:val="en-CA"/>
              </w:rPr>
            </w:pPr>
            <w:r w:rsidRPr="006B5C5F">
              <w:rPr>
                <w:lang w:val="en-CA"/>
              </w:rPr>
              <w:t>Accepts all file formats</w:t>
            </w:r>
          </w:p>
          <w:p w14:paraId="221FAFB1" w14:textId="77777777" w:rsidR="002E620D" w:rsidRPr="006B5C5F" w:rsidRDefault="002E620D" w:rsidP="001C23B7">
            <w:pPr>
              <w:pStyle w:val="ListParagraph"/>
              <w:numPr>
                <w:ilvl w:val="0"/>
                <w:numId w:val="1"/>
              </w:numPr>
              <w:spacing w:after="280" w:line="259" w:lineRule="auto"/>
              <w:rPr>
                <w:lang w:val="en-CA"/>
              </w:rPr>
            </w:pPr>
            <w:r w:rsidRPr="006B5C5F">
              <w:rPr>
                <w:lang w:val="en-CA"/>
              </w:rPr>
              <w:t>File is Downloaded to Server</w:t>
            </w:r>
          </w:p>
          <w:p w14:paraId="34A3DF96" w14:textId="2758C352" w:rsidR="002E620D" w:rsidRPr="00DF46C9" w:rsidRDefault="00DF46C9" w:rsidP="001C23B7">
            <w:pPr>
              <w:pStyle w:val="ListParagraph"/>
              <w:numPr>
                <w:ilvl w:val="0"/>
                <w:numId w:val="1"/>
              </w:numPr>
              <w:spacing w:after="280" w:line="259" w:lineRule="auto"/>
              <w:rPr>
                <w:lang w:val="en-CA"/>
              </w:rPr>
            </w:pPr>
            <w:r w:rsidRPr="00DF46C9">
              <w:rPr>
                <w:b/>
                <w:bCs/>
                <w:lang w:val="en-CA"/>
              </w:rPr>
              <w:t>Tech Stack:</w:t>
            </w:r>
            <w:r>
              <w:rPr>
                <w:lang w:val="en-CA"/>
              </w:rPr>
              <w:t xml:space="preserve"> </w:t>
            </w:r>
            <w:r w:rsidR="002E620D" w:rsidRPr="006B5C5F">
              <w:rPr>
                <w:lang w:val="en-CA"/>
              </w:rPr>
              <w:t>Frontend: React JS</w:t>
            </w:r>
            <w:r>
              <w:rPr>
                <w:lang w:val="en-CA"/>
              </w:rPr>
              <w:t xml:space="preserve">, </w:t>
            </w:r>
            <w:r w:rsidRPr="006B5C5F">
              <w:rPr>
                <w:lang w:val="en-CA"/>
              </w:rPr>
              <w:t>Backend: Django</w:t>
            </w:r>
            <w:r>
              <w:rPr>
                <w:lang w:val="en-CA"/>
              </w:rPr>
              <w:t xml:space="preserve">, </w:t>
            </w:r>
            <w:r w:rsidRPr="006B5C5F">
              <w:rPr>
                <w:lang w:val="en-CA"/>
              </w:rPr>
              <w:t xml:space="preserve">Rest APIs </w:t>
            </w:r>
          </w:p>
          <w:p w14:paraId="501C0BFD" w14:textId="77777777" w:rsidR="00474CF2" w:rsidRPr="001C23B7" w:rsidRDefault="00474CF2" w:rsidP="001C23B7">
            <w:pPr>
              <w:rPr>
                <w:rFonts w:asciiTheme="majorHAnsi" w:eastAsiaTheme="majorEastAsia" w:hAnsiTheme="majorHAnsi" w:cstheme="majorBidi"/>
                <w:b/>
                <w:iCs/>
                <w:caps/>
                <w:sz w:val="26"/>
                <w:szCs w:val="26"/>
                <w:lang w:eastAsia="ja-JP"/>
              </w:rPr>
            </w:pPr>
            <w:r w:rsidRPr="001C23B7">
              <w:rPr>
                <w:rFonts w:asciiTheme="majorHAnsi" w:eastAsiaTheme="majorEastAsia" w:hAnsiTheme="majorHAnsi" w:cstheme="majorBidi"/>
                <w:b/>
                <w:iCs/>
                <w:caps/>
                <w:sz w:val="26"/>
                <w:szCs w:val="26"/>
                <w:lang w:eastAsia="ja-JP"/>
              </w:rPr>
              <w:t>Supply Chain Management System</w:t>
            </w:r>
          </w:p>
          <w:p w14:paraId="7ED4B96C" w14:textId="1DD83322" w:rsidR="00474CF2" w:rsidRPr="006B5C5F" w:rsidRDefault="00474CF2" w:rsidP="001C23B7">
            <w:pPr>
              <w:pStyle w:val="ListParagraph"/>
              <w:numPr>
                <w:ilvl w:val="0"/>
                <w:numId w:val="1"/>
              </w:numPr>
              <w:spacing w:after="280" w:line="259" w:lineRule="auto"/>
              <w:rPr>
                <w:lang w:val="en-CA"/>
              </w:rPr>
            </w:pPr>
            <w:r>
              <w:t>Log-in based desktop application</w:t>
            </w:r>
          </w:p>
          <w:p w14:paraId="4D195D81" w14:textId="77777777" w:rsidR="00474CF2" w:rsidRDefault="00474CF2" w:rsidP="001C23B7">
            <w:pPr>
              <w:pStyle w:val="ListParagraph"/>
              <w:numPr>
                <w:ilvl w:val="0"/>
                <w:numId w:val="1"/>
              </w:numPr>
              <w:spacing w:after="280" w:line="259" w:lineRule="auto"/>
              <w:rPr>
                <w:lang w:val="en-CA"/>
              </w:rPr>
            </w:pPr>
            <w:r>
              <w:t>User can add, delete, search and buy products</w:t>
            </w:r>
          </w:p>
          <w:p w14:paraId="05DC98F3" w14:textId="77777777" w:rsidR="00474CF2" w:rsidRPr="00474CF2" w:rsidRDefault="00474CF2" w:rsidP="001C23B7">
            <w:pPr>
              <w:pStyle w:val="ListParagraph"/>
              <w:numPr>
                <w:ilvl w:val="0"/>
                <w:numId w:val="1"/>
              </w:numPr>
              <w:spacing w:after="280" w:line="259" w:lineRule="auto"/>
              <w:rPr>
                <w:lang w:val="en-CA"/>
              </w:rPr>
            </w:pPr>
            <w:r w:rsidRPr="00474CF2">
              <w:rPr>
                <w:b/>
                <w:bCs/>
              </w:rPr>
              <w:t>Tech Stack:</w:t>
            </w:r>
            <w:r>
              <w:t xml:space="preserve"> Java, Swing, AWT</w:t>
            </w:r>
          </w:p>
          <w:p w14:paraId="738DDFF2" w14:textId="252BA0F8" w:rsidR="00474CF2" w:rsidRPr="00DF46C9" w:rsidRDefault="00474CF2" w:rsidP="001C23B7">
            <w:pPr>
              <w:pStyle w:val="ListParagraph"/>
              <w:numPr>
                <w:ilvl w:val="0"/>
                <w:numId w:val="1"/>
              </w:numPr>
              <w:spacing w:after="280" w:line="259" w:lineRule="auto"/>
              <w:rPr>
                <w:lang w:val="en-CA"/>
              </w:rPr>
            </w:pPr>
            <w:r w:rsidRPr="00474CF2">
              <w:rPr>
                <w:b/>
                <w:bCs/>
              </w:rPr>
              <w:t>Database:</w:t>
            </w:r>
            <w:r>
              <w:t xml:space="preserve"> MySQL</w:t>
            </w:r>
          </w:p>
          <w:p w14:paraId="427C444C" w14:textId="313DF7A3" w:rsidR="00DF46C9" w:rsidRPr="001C23B7" w:rsidRDefault="00DF46C9" w:rsidP="001C23B7">
            <w:pPr>
              <w:rPr>
                <w:rFonts w:asciiTheme="majorHAnsi" w:eastAsiaTheme="majorEastAsia" w:hAnsiTheme="majorHAnsi" w:cstheme="majorBidi"/>
                <w:b/>
                <w:iCs/>
                <w:caps/>
                <w:sz w:val="26"/>
                <w:szCs w:val="26"/>
                <w:lang w:eastAsia="ja-JP"/>
              </w:rPr>
            </w:pPr>
            <w:r w:rsidRPr="001C23B7">
              <w:rPr>
                <w:rFonts w:asciiTheme="majorHAnsi" w:eastAsiaTheme="majorEastAsia" w:hAnsiTheme="majorHAnsi" w:cstheme="majorBidi"/>
                <w:b/>
                <w:iCs/>
                <w:caps/>
                <w:sz w:val="26"/>
                <w:szCs w:val="26"/>
                <w:lang w:eastAsia="ja-JP"/>
              </w:rPr>
              <w:t>Blog website</w:t>
            </w:r>
          </w:p>
          <w:p w14:paraId="3A18B671" w14:textId="7AB1AF7C" w:rsidR="00DF46C9" w:rsidRDefault="00DF46C9" w:rsidP="001C23B7">
            <w:pPr>
              <w:pStyle w:val="ListParagraph"/>
              <w:numPr>
                <w:ilvl w:val="0"/>
                <w:numId w:val="1"/>
              </w:numPr>
              <w:spacing w:after="280" w:line="259" w:lineRule="auto"/>
              <w:rPr>
                <w:lang w:val="en-CA"/>
              </w:rPr>
            </w:pPr>
            <w:r>
              <w:t xml:space="preserve">User logs in to write and post blogs </w:t>
            </w:r>
          </w:p>
          <w:p w14:paraId="390164D6" w14:textId="77777777" w:rsidR="00DF46C9" w:rsidRPr="00DF46C9" w:rsidRDefault="00DF46C9" w:rsidP="001C23B7">
            <w:pPr>
              <w:pStyle w:val="ListParagraph"/>
              <w:numPr>
                <w:ilvl w:val="0"/>
                <w:numId w:val="1"/>
              </w:numPr>
              <w:spacing w:after="280" w:line="259" w:lineRule="auto"/>
              <w:rPr>
                <w:lang w:val="en-CA"/>
              </w:rPr>
            </w:pPr>
            <w:r>
              <w:t>Anyone can read posted blogs</w:t>
            </w:r>
            <w:r w:rsidRPr="00474CF2">
              <w:rPr>
                <w:b/>
                <w:bCs/>
              </w:rPr>
              <w:t xml:space="preserve"> </w:t>
            </w:r>
          </w:p>
          <w:p w14:paraId="0135495B" w14:textId="1440C389" w:rsidR="00DF46C9" w:rsidRPr="00735527" w:rsidRDefault="00DF46C9" w:rsidP="001C23B7">
            <w:pPr>
              <w:pStyle w:val="ListParagraph"/>
              <w:numPr>
                <w:ilvl w:val="0"/>
                <w:numId w:val="1"/>
              </w:numPr>
              <w:spacing w:after="280" w:line="259" w:lineRule="auto"/>
              <w:rPr>
                <w:lang w:val="en-CA"/>
              </w:rPr>
            </w:pPr>
            <w:r>
              <w:rPr>
                <w:b/>
                <w:bCs/>
              </w:rPr>
              <w:t>Tech Stack</w:t>
            </w:r>
            <w:r w:rsidRPr="00474CF2">
              <w:rPr>
                <w:b/>
                <w:bCs/>
              </w:rPr>
              <w:t>:</w:t>
            </w:r>
            <w:r>
              <w:t xml:space="preserve"> Frontend: HTML, CSS, Backend: Django</w:t>
            </w:r>
          </w:p>
          <w:p w14:paraId="453B2823" w14:textId="7063BF92" w:rsidR="007E74D5" w:rsidRPr="00D13C88" w:rsidRDefault="00000000" w:rsidP="001C23B7">
            <w:pPr>
              <w:pStyle w:val="Heading3"/>
            </w:pPr>
            <w:sdt>
              <w:sdtPr>
                <w:id w:val="-1958010798"/>
                <w:placeholder>
                  <w:docPart w:val="BB2F5B96EE5D495580971BBBD247CC8C"/>
                </w:placeholder>
                <w:temporary/>
                <w:showingPlcHdr/>
                <w15:appearance w15:val="hidden"/>
              </w:sdtPr>
              <w:sdtContent>
                <w:r w:rsidR="007E74D5" w:rsidRPr="001C23B7">
                  <w:rPr>
                    <w:sz w:val="34"/>
                    <w:szCs w:val="34"/>
                  </w:rPr>
                  <w:t>EDUCATION</w:t>
                </w:r>
              </w:sdtContent>
            </w:sdt>
            <w:r w:rsidR="007E74D5" w:rsidRPr="00102847">
              <w:t xml:space="preserve"> </w:t>
            </w:r>
          </w:p>
          <w:p w14:paraId="097F8F06" w14:textId="705CBC10" w:rsidR="007E74D5" w:rsidRPr="001C23B7" w:rsidRDefault="002B0B5C" w:rsidP="001C23B7">
            <w:pPr>
              <w:pStyle w:val="Heading4"/>
              <w:rPr>
                <w:sz w:val="26"/>
                <w:szCs w:val="26"/>
              </w:rPr>
            </w:pPr>
            <w:r w:rsidRPr="001C23B7">
              <w:rPr>
                <w:sz w:val="26"/>
                <w:szCs w:val="26"/>
              </w:rPr>
              <w:t>B. TECH</w:t>
            </w:r>
            <w:r w:rsidR="006B5C5F" w:rsidRPr="001C23B7">
              <w:rPr>
                <w:sz w:val="26"/>
                <w:szCs w:val="26"/>
              </w:rPr>
              <w:t xml:space="preserve"> in Artificial Intelligence and Data Science</w:t>
            </w:r>
            <w:r w:rsidR="007E74D5" w:rsidRPr="001C23B7">
              <w:rPr>
                <w:sz w:val="26"/>
                <w:szCs w:val="26"/>
              </w:rPr>
              <w:t xml:space="preserve"> </w:t>
            </w:r>
          </w:p>
          <w:p w14:paraId="492F997D" w14:textId="77777777" w:rsidR="006B5C5F" w:rsidRDefault="006B5C5F" w:rsidP="001C23B7">
            <w:pPr>
              <w:pStyle w:val="University"/>
            </w:pPr>
            <w:r>
              <w:t>VISHWAKARMA INSTITUTE OF TECHNOLOGY, PUNE</w:t>
            </w:r>
          </w:p>
          <w:p w14:paraId="3462FF01" w14:textId="4B92CFCD" w:rsidR="007E74D5" w:rsidRDefault="006B5C5F" w:rsidP="001C23B7">
            <w:pPr>
              <w:pStyle w:val="University"/>
              <w:rPr>
                <w:sz w:val="22"/>
                <w:szCs w:val="22"/>
              </w:rPr>
            </w:pPr>
            <w:r>
              <w:t xml:space="preserve">Nov 2022 </w:t>
            </w:r>
            <w:r w:rsidR="00DF46C9">
              <w:t>-</w:t>
            </w:r>
            <w:r>
              <w:t xml:space="preserve"> Jun 2026 </w:t>
            </w:r>
            <w:r w:rsidR="007E74D5" w:rsidRPr="0095405C">
              <w:rPr>
                <w:sz w:val="22"/>
                <w:szCs w:val="22"/>
              </w:rPr>
              <w:t xml:space="preserve"> </w:t>
            </w:r>
          </w:p>
          <w:p w14:paraId="7AB68F2A" w14:textId="086F0D0C" w:rsidR="006B5C5F" w:rsidRPr="0095405C" w:rsidRDefault="006B5C5F" w:rsidP="001C23B7">
            <w:pPr>
              <w:pStyle w:val="University"/>
              <w:rPr>
                <w:sz w:val="22"/>
                <w:szCs w:val="22"/>
              </w:rPr>
            </w:pPr>
            <w:r>
              <w:t>CGPA: 9.04</w:t>
            </w:r>
          </w:p>
          <w:p w14:paraId="54DD8827" w14:textId="55AF11E2" w:rsidR="007E74D5" w:rsidRPr="001C23B7" w:rsidRDefault="00DF46C9" w:rsidP="001C23B7">
            <w:pPr>
              <w:pStyle w:val="Heading4"/>
              <w:tabs>
                <w:tab w:val="left" w:pos="1584"/>
              </w:tabs>
              <w:rPr>
                <w:sz w:val="26"/>
                <w:szCs w:val="26"/>
              </w:rPr>
            </w:pPr>
            <w:r w:rsidRPr="001C23B7">
              <w:rPr>
                <w:sz w:val="26"/>
                <w:szCs w:val="26"/>
              </w:rPr>
              <w:t>SSC XII</w:t>
            </w:r>
            <w:r w:rsidR="007E74D5" w:rsidRPr="001C23B7">
              <w:rPr>
                <w:sz w:val="26"/>
                <w:szCs w:val="26"/>
              </w:rPr>
              <w:tab/>
            </w:r>
          </w:p>
          <w:p w14:paraId="51BD2240" w14:textId="56BFEBB5" w:rsidR="007E74D5" w:rsidRPr="0095405C" w:rsidRDefault="00DF46C9" w:rsidP="001C23B7">
            <w:pPr>
              <w:pStyle w:val="University"/>
              <w:rPr>
                <w:sz w:val="22"/>
                <w:szCs w:val="22"/>
              </w:rPr>
            </w:pPr>
            <w:r>
              <w:t>MAHATMA PHULE JUNIOR COLLEGE, PUNE</w:t>
            </w:r>
            <w:r w:rsidR="007E74D5" w:rsidRPr="0095405C">
              <w:rPr>
                <w:sz w:val="22"/>
                <w:szCs w:val="22"/>
              </w:rPr>
              <w:t xml:space="preserve"> </w:t>
            </w:r>
          </w:p>
          <w:p w14:paraId="5FD7C22C" w14:textId="5A3AC54F" w:rsidR="007E74D5" w:rsidRPr="0095405C" w:rsidRDefault="00DF46C9" w:rsidP="001C23B7">
            <w:pPr>
              <w:pStyle w:val="University"/>
              <w:rPr>
                <w:sz w:val="22"/>
                <w:szCs w:val="22"/>
              </w:rPr>
            </w:pPr>
            <w:r>
              <w:t>2020 - 2022</w:t>
            </w:r>
          </w:p>
          <w:p w14:paraId="00B0F6F7" w14:textId="64D6F2C0" w:rsidR="007E74D5" w:rsidRPr="001C23B7" w:rsidRDefault="00DF46C9" w:rsidP="001C23B7">
            <w:pPr>
              <w:pStyle w:val="Heading4"/>
              <w:rPr>
                <w:sz w:val="26"/>
                <w:szCs w:val="26"/>
              </w:rPr>
            </w:pPr>
            <w:r w:rsidRPr="001C23B7">
              <w:rPr>
                <w:sz w:val="26"/>
                <w:szCs w:val="26"/>
              </w:rPr>
              <w:t>CBSE X</w:t>
            </w:r>
          </w:p>
          <w:p w14:paraId="542091F9" w14:textId="77777777" w:rsidR="00735527" w:rsidRDefault="00DF46C9" w:rsidP="001C23B7">
            <w:pPr>
              <w:pStyle w:val="University"/>
            </w:pPr>
            <w:r>
              <w:t>KENDRIYA VIDYALAYA, D.I.A.T, PUNE</w:t>
            </w:r>
          </w:p>
          <w:p w14:paraId="5E7B232E" w14:textId="77777777" w:rsidR="00735527" w:rsidRDefault="007E74D5" w:rsidP="001C23B7">
            <w:pPr>
              <w:pStyle w:val="University"/>
              <w:rPr>
                <w:sz w:val="22"/>
                <w:szCs w:val="22"/>
              </w:rPr>
            </w:pPr>
            <w:r w:rsidRPr="0095405C">
              <w:rPr>
                <w:sz w:val="22"/>
                <w:szCs w:val="22"/>
              </w:rPr>
              <w:t xml:space="preserve"> </w:t>
            </w:r>
            <w:r w:rsidR="00735527">
              <w:t>2009 - 2020</w:t>
            </w:r>
            <w:r w:rsidR="00735527" w:rsidRPr="0095405C">
              <w:rPr>
                <w:sz w:val="22"/>
                <w:szCs w:val="22"/>
              </w:rPr>
              <w:t xml:space="preserve"> </w:t>
            </w:r>
          </w:p>
          <w:p w14:paraId="1C2BF7CA" w14:textId="5F417CF1" w:rsidR="00C60A43" w:rsidRDefault="00C60A43" w:rsidP="001C23B7">
            <w:pPr>
              <w:pStyle w:val="University"/>
              <w:rPr>
                <w:sz w:val="22"/>
                <w:szCs w:val="22"/>
              </w:rPr>
            </w:pPr>
          </w:p>
          <w:p w14:paraId="0C90ABAB" w14:textId="25167898" w:rsidR="001C23B7" w:rsidRPr="001C23B7" w:rsidRDefault="001C23B7" w:rsidP="001C23B7">
            <w:pPr>
              <w:pStyle w:val="Heading3"/>
              <w:rPr>
                <w:sz w:val="34"/>
                <w:szCs w:val="34"/>
              </w:rPr>
            </w:pPr>
            <w:r w:rsidRPr="001C23B7">
              <w:rPr>
                <w:sz w:val="34"/>
                <w:szCs w:val="34"/>
              </w:rPr>
              <w:t>Role of responsibility</w:t>
            </w:r>
          </w:p>
          <w:p w14:paraId="43324049" w14:textId="35754641" w:rsidR="001C23B7" w:rsidRPr="001C23B7" w:rsidRDefault="001C23B7" w:rsidP="001C23B7">
            <w:pPr>
              <w:pStyle w:val="University"/>
              <w:rPr>
                <w:b/>
                <w:bCs/>
                <w:sz w:val="23"/>
                <w:szCs w:val="23"/>
              </w:rPr>
            </w:pPr>
            <w:r w:rsidRPr="001C23B7">
              <w:rPr>
                <w:b/>
                <w:bCs/>
                <w:sz w:val="23"/>
                <w:szCs w:val="23"/>
              </w:rPr>
              <w:t>Web Development Coordinator at computer society of india (CSI), VIT PUNE</w:t>
            </w:r>
          </w:p>
          <w:p w14:paraId="3B662365" w14:textId="77777777" w:rsidR="001C23B7" w:rsidRPr="001C23B7" w:rsidRDefault="001C23B7" w:rsidP="001C23B7">
            <w:pPr>
              <w:pStyle w:val="Heading4"/>
            </w:pPr>
          </w:p>
          <w:p w14:paraId="1DA0C3F2" w14:textId="7A379341" w:rsidR="007E74D5" w:rsidRPr="006272F5" w:rsidRDefault="007E74D5" w:rsidP="001C23B7">
            <w:pPr>
              <w:pStyle w:val="University"/>
            </w:pPr>
          </w:p>
        </w:tc>
      </w:tr>
      <w:tr w:rsidR="007044BC" w14:paraId="0B12A454" w14:textId="77777777" w:rsidTr="001C23B7">
        <w:trPr>
          <w:trHeight w:val="13890"/>
        </w:trPr>
        <w:tc>
          <w:tcPr>
            <w:tcW w:w="4114" w:type="dxa"/>
          </w:tcPr>
          <w:p w14:paraId="302489A6" w14:textId="77777777" w:rsidR="007044BC" w:rsidRDefault="007044BC" w:rsidP="00197FB5">
            <w:pPr>
              <w:pStyle w:val="Heading2"/>
              <w:tabs>
                <w:tab w:val="left" w:pos="540"/>
                <w:tab w:val="center" w:pos="1780"/>
              </w:tabs>
              <w:spacing w:before="120"/>
              <w:jc w:val="center"/>
              <w:rPr>
                <w:noProof/>
              </w:rPr>
            </w:pPr>
          </w:p>
        </w:tc>
        <w:tc>
          <w:tcPr>
            <w:tcW w:w="7374" w:type="dxa"/>
          </w:tcPr>
          <w:p w14:paraId="04C16A2B" w14:textId="77777777" w:rsidR="007044BC" w:rsidRPr="001C23B7" w:rsidRDefault="007044BC" w:rsidP="001C23B7">
            <w:pPr>
              <w:pStyle w:val="Heading3"/>
              <w:rPr>
                <w:sz w:val="34"/>
                <w:szCs w:val="34"/>
              </w:rPr>
            </w:pPr>
          </w:p>
        </w:tc>
      </w:tr>
    </w:tbl>
    <w:p w14:paraId="2DF176A7" w14:textId="77777777" w:rsidR="00D70063" w:rsidRPr="00796286" w:rsidRDefault="00D70063" w:rsidP="00997C23">
      <w:pPr>
        <w:spacing w:after="0" w:line="240" w:lineRule="auto"/>
        <w:contextualSpacing/>
        <w:rPr>
          <w:sz w:val="16"/>
          <w:szCs w:val="16"/>
        </w:rPr>
      </w:pPr>
    </w:p>
    <w:sectPr w:rsidR="00D70063" w:rsidRPr="00796286" w:rsidSect="0054517E">
      <w:pgSz w:w="12240" w:h="15840"/>
      <w:pgMar w:top="1009" w:right="1077" w:bottom="0" w:left="1077" w:header="578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E3A01" w14:textId="77777777" w:rsidR="0054517E" w:rsidRDefault="0054517E" w:rsidP="00187B92">
      <w:pPr>
        <w:spacing w:after="0" w:line="240" w:lineRule="auto"/>
      </w:pPr>
      <w:r>
        <w:separator/>
      </w:r>
    </w:p>
  </w:endnote>
  <w:endnote w:type="continuationSeparator" w:id="0">
    <w:p w14:paraId="47B9E757" w14:textId="77777777" w:rsidR="0054517E" w:rsidRDefault="0054517E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E60D1" w14:textId="77777777" w:rsidR="0054517E" w:rsidRDefault="0054517E" w:rsidP="00187B92">
      <w:pPr>
        <w:spacing w:after="0" w:line="240" w:lineRule="auto"/>
      </w:pPr>
      <w:r>
        <w:separator/>
      </w:r>
    </w:p>
  </w:footnote>
  <w:footnote w:type="continuationSeparator" w:id="0">
    <w:p w14:paraId="5828966A" w14:textId="77777777" w:rsidR="0054517E" w:rsidRDefault="0054517E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A17E3"/>
    <w:multiLevelType w:val="hybridMultilevel"/>
    <w:tmpl w:val="2096658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F5B5046"/>
    <w:multiLevelType w:val="hybridMultilevel"/>
    <w:tmpl w:val="7D1C1E64"/>
    <w:lvl w:ilvl="0" w:tplc="823CCE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59619C4"/>
    <w:multiLevelType w:val="hybridMultilevel"/>
    <w:tmpl w:val="3FA87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28D2"/>
    <w:multiLevelType w:val="hybridMultilevel"/>
    <w:tmpl w:val="ECE47FC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07B0933"/>
    <w:multiLevelType w:val="hybridMultilevel"/>
    <w:tmpl w:val="20C0A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661555">
    <w:abstractNumId w:val="4"/>
  </w:num>
  <w:num w:numId="2" w16cid:durableId="1985311084">
    <w:abstractNumId w:val="0"/>
  </w:num>
  <w:num w:numId="3" w16cid:durableId="310913078">
    <w:abstractNumId w:val="3"/>
  </w:num>
  <w:num w:numId="4" w16cid:durableId="517307290">
    <w:abstractNumId w:val="2"/>
  </w:num>
  <w:num w:numId="5" w16cid:durableId="859662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12"/>
    <w:rsid w:val="00017B4C"/>
    <w:rsid w:val="00024FBA"/>
    <w:rsid w:val="00035234"/>
    <w:rsid w:val="00102847"/>
    <w:rsid w:val="001340F5"/>
    <w:rsid w:val="00157B6F"/>
    <w:rsid w:val="00187B92"/>
    <w:rsid w:val="00197FB5"/>
    <w:rsid w:val="001C23B7"/>
    <w:rsid w:val="001D50AB"/>
    <w:rsid w:val="001F7D94"/>
    <w:rsid w:val="00293B83"/>
    <w:rsid w:val="002B0B5C"/>
    <w:rsid w:val="002B710A"/>
    <w:rsid w:val="002C0739"/>
    <w:rsid w:val="002E620D"/>
    <w:rsid w:val="0039505A"/>
    <w:rsid w:val="00410939"/>
    <w:rsid w:val="004252B8"/>
    <w:rsid w:val="00431971"/>
    <w:rsid w:val="00446538"/>
    <w:rsid w:val="0044748F"/>
    <w:rsid w:val="00474CF2"/>
    <w:rsid w:val="00486E5D"/>
    <w:rsid w:val="0053529E"/>
    <w:rsid w:val="0054517E"/>
    <w:rsid w:val="00556717"/>
    <w:rsid w:val="00581FC8"/>
    <w:rsid w:val="005A2A12"/>
    <w:rsid w:val="005B086A"/>
    <w:rsid w:val="005F41D0"/>
    <w:rsid w:val="00614B25"/>
    <w:rsid w:val="006272F5"/>
    <w:rsid w:val="006A3CE7"/>
    <w:rsid w:val="006B5C5F"/>
    <w:rsid w:val="006B6D95"/>
    <w:rsid w:val="006E705F"/>
    <w:rsid w:val="006F6355"/>
    <w:rsid w:val="007044BC"/>
    <w:rsid w:val="0072081F"/>
    <w:rsid w:val="00735527"/>
    <w:rsid w:val="00761BB8"/>
    <w:rsid w:val="00796286"/>
    <w:rsid w:val="007E74D5"/>
    <w:rsid w:val="00842363"/>
    <w:rsid w:val="008C33FB"/>
    <w:rsid w:val="00952ECD"/>
    <w:rsid w:val="0095405C"/>
    <w:rsid w:val="009759F2"/>
    <w:rsid w:val="00997C23"/>
    <w:rsid w:val="009A3A00"/>
    <w:rsid w:val="00A64095"/>
    <w:rsid w:val="00A903B0"/>
    <w:rsid w:val="00AA0446"/>
    <w:rsid w:val="00AF7BCF"/>
    <w:rsid w:val="00B31A51"/>
    <w:rsid w:val="00B36E52"/>
    <w:rsid w:val="00B52BFE"/>
    <w:rsid w:val="00C233CA"/>
    <w:rsid w:val="00C60A43"/>
    <w:rsid w:val="00CF35F3"/>
    <w:rsid w:val="00D13C88"/>
    <w:rsid w:val="00D1599B"/>
    <w:rsid w:val="00D4187F"/>
    <w:rsid w:val="00D460EA"/>
    <w:rsid w:val="00D70063"/>
    <w:rsid w:val="00DB1846"/>
    <w:rsid w:val="00DF46C9"/>
    <w:rsid w:val="00E9194E"/>
    <w:rsid w:val="00EA0BE6"/>
    <w:rsid w:val="00F24F1D"/>
    <w:rsid w:val="00F6334A"/>
    <w:rsid w:val="00FA0E5C"/>
    <w:rsid w:val="00FD7C04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26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table" w:styleId="TableGridLight">
    <w:name w:val="Grid Table Light"/>
    <w:basedOn w:val="TableNormal"/>
    <w:uiPriority w:val="40"/>
    <w:rsid w:val="007E74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7E74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E74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6B5C5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5B0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rdav.dorle22@vit.edu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DAV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58745770AF489D83FD1B590C46E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4C4B5-EFD8-45C1-9A32-2240A2CDF900}"/>
      </w:docPartPr>
      <w:docPartBody>
        <w:p w:rsidR="001B5D91" w:rsidRDefault="000741BA" w:rsidP="000741BA">
          <w:pPr>
            <w:pStyle w:val="7958745770AF489D83FD1B590C46E226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  <w:docPart>
      <w:docPartPr>
        <w:name w:val="BB2F5B96EE5D495580971BBBD247C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BE9E3-31EF-4A3E-B903-C1A11A5076CB}"/>
      </w:docPartPr>
      <w:docPartBody>
        <w:p w:rsidR="001B5D91" w:rsidRDefault="000741BA" w:rsidP="000741BA">
          <w:pPr>
            <w:pStyle w:val="BB2F5B96EE5D495580971BBBD247CC8C"/>
          </w:pPr>
          <w:r w:rsidRPr="00102847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F8"/>
    <w:rsid w:val="000741BA"/>
    <w:rsid w:val="000C0BDF"/>
    <w:rsid w:val="001725B1"/>
    <w:rsid w:val="001B5D91"/>
    <w:rsid w:val="001F6EC0"/>
    <w:rsid w:val="00383821"/>
    <w:rsid w:val="004A245D"/>
    <w:rsid w:val="0061680B"/>
    <w:rsid w:val="0084028F"/>
    <w:rsid w:val="009B3284"/>
    <w:rsid w:val="00A054F8"/>
    <w:rsid w:val="00C20775"/>
    <w:rsid w:val="00FD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kern w:val="0"/>
      <w:sz w:val="28"/>
      <w:szCs w:val="24"/>
      <w:lang w:val="en-US"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kern w:val="0"/>
      <w:sz w:val="28"/>
      <w:szCs w:val="24"/>
      <w:lang w:val="en-US"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61680B"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7958745770AF489D83FD1B590C46E226">
    <w:name w:val="7958745770AF489D83FD1B590C46E226"/>
    <w:rsid w:val="000741BA"/>
  </w:style>
  <w:style w:type="paragraph" w:customStyle="1" w:styleId="BB2F5B96EE5D495580971BBBD247CC8C">
    <w:name w:val="BB2F5B96EE5D495580971BBBD247CC8C"/>
    <w:rsid w:val="000741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2024-03-01T15:20:00Z</dcterms:created>
  <dcterms:modified xsi:type="dcterms:W3CDTF">2024-03-26T18:16:00Z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